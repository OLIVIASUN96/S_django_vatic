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3DC68" w14:textId="77777777" w:rsidR="00F907EA" w:rsidRDefault="00F4019A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proofErr w:type="spellStart"/>
      <w:r>
        <w:t>Django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vatic</w:t>
      </w:r>
      <w:r>
        <w:rPr>
          <w:rFonts w:hint="eastAsia"/>
          <w:lang w:eastAsia="zh-CN"/>
        </w:rPr>
        <w:t>后台开发</w:t>
      </w:r>
    </w:p>
    <w:p w14:paraId="24CB4631" w14:textId="77777777" w:rsidR="00F907EA" w:rsidRDefault="00F4019A" w:rsidP="00F4019A">
      <w:pPr>
        <w:pStyle w:val="ListBullet"/>
        <w:rPr>
          <w:rFonts w:hint="eastAsia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dmin</w:t>
      </w:r>
      <w:r>
        <w:rPr>
          <w:rFonts w:hint="eastAsia"/>
          <w:lang w:eastAsia="zh-CN"/>
        </w:rPr>
        <w:t>后台管理：用户增删查改；</w:t>
      </w:r>
    </w:p>
    <w:p w14:paraId="2550996C" w14:textId="77777777" w:rsidR="00F4019A" w:rsidRDefault="00F4019A" w:rsidP="00F4019A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增加用户注册、登陆、页面登陆验证、跳转功能；</w:t>
      </w:r>
    </w:p>
    <w:p w14:paraId="201A92FC" w14:textId="77777777" w:rsidR="00F4019A" w:rsidRDefault="00F4019A" w:rsidP="00F4019A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增加用户个性化信息管理，添加管理身份（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）；</w:t>
      </w:r>
    </w:p>
    <w:p w14:paraId="3685A3B7" w14:textId="77777777" w:rsidR="00F4019A" w:rsidRDefault="00F4019A" w:rsidP="00F4019A">
      <w:pPr>
        <w:pStyle w:val="ListBullet"/>
      </w:pPr>
      <w:r>
        <w:rPr>
          <w:rFonts w:hint="eastAsia"/>
          <w:lang w:eastAsia="zh-CN"/>
        </w:rPr>
        <w:t>增加创建任务标题、任务评价功能，包括后台对任务评价的管理。</w:t>
      </w:r>
    </w:p>
    <w:p w14:paraId="3FE678F9" w14:textId="77777777" w:rsidR="00F4019A" w:rsidRDefault="00F4019A" w:rsidP="00F4019A">
      <w:pPr>
        <w:pStyle w:val="Heading2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开发环境：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python3 django1.11</w:t>
      </w:r>
      <w:r>
        <w:rPr>
          <w:rFonts w:hint="eastAsia"/>
          <w:lang w:eastAsia="zh-CN"/>
        </w:rPr>
        <w:t>（兼容部分</w:t>
      </w:r>
      <w:r>
        <w:rPr>
          <w:rFonts w:hint="eastAsia"/>
          <w:lang w:eastAsia="zh-CN"/>
        </w:rPr>
        <w:t>python2</w:t>
      </w:r>
      <w:r>
        <w:rPr>
          <w:rFonts w:hint="eastAsia"/>
          <w:lang w:eastAsia="zh-CN"/>
        </w:rPr>
        <w:t>）；</w:t>
      </w:r>
      <w:r>
        <w:rPr>
          <w:rFonts w:hint="eastAsia"/>
          <w:lang w:eastAsia="zh-CN"/>
        </w:rPr>
        <w:t>mysql5</w:t>
      </w:r>
      <w:r>
        <w:rPr>
          <w:lang w:eastAsia="zh-CN"/>
        </w:rPr>
        <w:t>.7</w:t>
      </w:r>
      <w:r>
        <w:rPr>
          <w:rFonts w:hint="eastAsia"/>
          <w:lang w:eastAsia="zh-CN"/>
        </w:rPr>
        <w:t>。当前项目链接：</w:t>
      </w:r>
      <w:hyperlink r:id="rId7" w:history="1">
        <w:r w:rsidRPr="00AB7B77">
          <w:rPr>
            <w:rStyle w:val="Hyperlink"/>
            <w:lang w:eastAsia="zh-CN"/>
          </w:rPr>
          <w:t>https://github.com/stonycat/Django-Vatic</w:t>
        </w:r>
      </w:hyperlink>
    </w:p>
    <w:p w14:paraId="07BBCBF7" w14:textId="77777777" w:rsidR="00F4019A" w:rsidRDefault="00F4019A" w:rsidP="00F4019A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后续开发计划：</w:t>
      </w:r>
    </w:p>
    <w:p w14:paraId="4A8C7E99" w14:textId="77777777" w:rsidR="00F4019A" w:rsidRDefault="00F4019A" w:rsidP="00F4019A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完善后台管理。增加用户完善的个性化信息，增加个体用户的消息通知机制，增加用户分组管理，根据身份的访问权限管理。</w:t>
      </w:r>
    </w:p>
    <w:p w14:paraId="0AE19272" w14:textId="77777777" w:rsidR="00F4019A" w:rsidRPr="00F4019A" w:rsidRDefault="00F4019A" w:rsidP="00F4019A">
      <w:pPr>
        <w:pStyle w:val="ListParagraph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vatic</w:t>
      </w:r>
      <w:r>
        <w:rPr>
          <w:rFonts w:hint="eastAsia"/>
          <w:lang w:eastAsia="zh-CN"/>
        </w:rPr>
        <w:t>代码迁移（</w:t>
      </w:r>
      <w:r>
        <w:rPr>
          <w:rFonts w:hint="eastAsia"/>
          <w:lang w:eastAsia="zh-CN"/>
        </w:rPr>
        <w:t>python2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python3</w:t>
      </w:r>
      <w:r>
        <w:rPr>
          <w:rFonts w:hint="eastAsia"/>
          <w:lang w:eastAsia="zh-CN"/>
        </w:rPr>
        <w:t>）。前台标记功能迁移；后台数据库迁移转换；后台命令行迁移并写接口实现图形界面的操作。</w:t>
      </w:r>
      <w:bookmarkStart w:id="0" w:name="_GoBack"/>
      <w:bookmarkEnd w:id="0"/>
    </w:p>
    <w:p w14:paraId="0ABBD13F" w14:textId="77777777" w:rsidR="00F907EA" w:rsidRDefault="00B45489" w:rsidP="00F4019A">
      <w:pPr>
        <w:pStyle w:val="Heading2"/>
        <w:jc w:val="center"/>
        <w:rPr>
          <w:rFonts w:hint="eastAsia"/>
          <w:lang w:eastAsia="zh-CN"/>
        </w:rPr>
      </w:pPr>
      <w:r>
        <w:t xml:space="preserve">To learn more </w:t>
      </w:r>
      <w:r w:rsidR="00F4019A">
        <w:rPr>
          <w:rFonts w:hint="eastAsia"/>
          <w:lang w:eastAsia="zh-CN"/>
        </w:rPr>
        <w:t xml:space="preserve">about </w:t>
      </w:r>
      <w:proofErr w:type="spellStart"/>
      <w:r w:rsidR="00F4019A">
        <w:rPr>
          <w:rFonts w:hint="eastAsia"/>
          <w:lang w:eastAsia="zh-CN"/>
        </w:rPr>
        <w:t>Django</w:t>
      </w:r>
      <w:proofErr w:type="spellEnd"/>
      <w:r w:rsidR="00F4019A">
        <w:rPr>
          <w:rFonts w:hint="eastAsia"/>
          <w:lang w:eastAsia="zh-CN"/>
        </w:rPr>
        <w:t xml:space="preserve"> v1.11</w:t>
      </w:r>
      <w:r>
        <w:t xml:space="preserve">, </w:t>
      </w:r>
      <w:r>
        <w:t>visit</w:t>
      </w:r>
      <w:r w:rsidR="00F4019A">
        <w:t xml:space="preserve"> </w:t>
      </w:r>
      <w:hyperlink r:id="rId8" w:history="1">
        <w:r w:rsidR="00F4019A" w:rsidRPr="00AB7B77">
          <w:rPr>
            <w:rStyle w:val="Hyperlink"/>
          </w:rPr>
          <w:t>h</w:t>
        </w:r>
        <w:r w:rsidR="00F4019A" w:rsidRPr="00AB7B77">
          <w:rPr>
            <w:rStyle w:val="Hyperlink"/>
          </w:rPr>
          <w:t>t</w:t>
        </w:r>
        <w:r w:rsidR="00F4019A" w:rsidRPr="00AB7B77">
          <w:rPr>
            <w:rStyle w:val="Hyperlink"/>
          </w:rPr>
          <w:t>tps://docs.djangoproject.com/en/1.11/</w:t>
        </w:r>
      </w:hyperlink>
    </w:p>
    <w:p w14:paraId="62570958" w14:textId="77777777" w:rsidR="00F4019A" w:rsidRDefault="00F4019A" w:rsidP="00F4019A">
      <w:pPr>
        <w:rPr>
          <w:rFonts w:hint="eastAsia"/>
          <w:lang w:eastAsia="zh-CN"/>
        </w:rPr>
      </w:pPr>
    </w:p>
    <w:p w14:paraId="400E5C4C" w14:textId="77777777" w:rsidR="00F4019A" w:rsidRPr="00F4019A" w:rsidRDefault="00F4019A" w:rsidP="00F4019A">
      <w:pPr>
        <w:rPr>
          <w:rFonts w:hint="eastAsia"/>
          <w:lang w:eastAsia="zh-CN"/>
        </w:rPr>
      </w:pPr>
    </w:p>
    <w:sectPr w:rsidR="00F4019A" w:rsidRPr="00F4019A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EEDBA" w14:textId="77777777" w:rsidR="00B45489" w:rsidRDefault="00B45489">
      <w:r>
        <w:separator/>
      </w:r>
    </w:p>
    <w:p w14:paraId="2902AFA5" w14:textId="77777777" w:rsidR="00B45489" w:rsidRDefault="00B45489"/>
  </w:endnote>
  <w:endnote w:type="continuationSeparator" w:id="0">
    <w:p w14:paraId="481A700D" w14:textId="77777777" w:rsidR="00B45489" w:rsidRDefault="00B45489">
      <w:r>
        <w:continuationSeparator/>
      </w:r>
    </w:p>
    <w:p w14:paraId="394979DD" w14:textId="77777777" w:rsidR="00B45489" w:rsidRDefault="00B45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B09EF" w14:textId="77777777" w:rsidR="00F907EA" w:rsidRDefault="00B454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A571D" w14:textId="77777777" w:rsidR="00B45489" w:rsidRDefault="00B45489">
      <w:r>
        <w:separator/>
      </w:r>
    </w:p>
    <w:p w14:paraId="199CD984" w14:textId="77777777" w:rsidR="00B45489" w:rsidRDefault="00B45489"/>
  </w:footnote>
  <w:footnote w:type="continuationSeparator" w:id="0">
    <w:p w14:paraId="18C0AF8A" w14:textId="77777777" w:rsidR="00B45489" w:rsidRDefault="00B45489">
      <w:r>
        <w:continuationSeparator/>
      </w:r>
    </w:p>
    <w:p w14:paraId="331AFF53" w14:textId="77777777" w:rsidR="00B45489" w:rsidRDefault="00B4548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72648"/>
    <w:multiLevelType w:val="hybridMultilevel"/>
    <w:tmpl w:val="844AA2B4"/>
    <w:lvl w:ilvl="0" w:tplc="E0666E64">
      <w:start w:val="1"/>
      <w:numFmt w:val="decimal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9A"/>
    <w:rsid w:val="00B45489"/>
    <w:rsid w:val="00F4019A"/>
    <w:rsid w:val="00F9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D1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19A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4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tonycat/Django-Vatic" TargetMode="External"/><Relationship Id="rId8" Type="http://schemas.openxmlformats.org/officeDocument/2006/relationships/hyperlink" Target="https://docs.djangoproject.com/en/1.11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uqia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06"/>
    <w:rsid w:val="00D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FC72A5EA46FF448959EB2468949179">
    <w:name w:val="89FC72A5EA46FF448959EB246894917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30F0877FD1FA04F9ED29342EDEC4EAC">
    <w:name w:val="730F0877FD1FA04F9ED29342EDEC4E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2017-08-15T04:48:00Z</dcterms:created>
  <dcterms:modified xsi:type="dcterms:W3CDTF">2017-08-15T04:59:00Z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